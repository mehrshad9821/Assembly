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F1336C" w14:textId="77777777" w:rsidR="00B73551" w:rsidRDefault="00B73551" w:rsidP="00B73551">
      <w:pPr>
        <w:jc w:val="center"/>
        <w:rPr>
          <w:b/>
          <w:sz w:val="32"/>
        </w:rPr>
      </w:pPr>
    </w:p>
    <w:p w14:paraId="674E9385" w14:textId="77777777" w:rsidR="00B73551" w:rsidRDefault="00B73551" w:rsidP="00B73551">
      <w:pPr>
        <w:jc w:val="center"/>
        <w:rPr>
          <w:b/>
          <w:sz w:val="32"/>
        </w:rPr>
      </w:pPr>
    </w:p>
    <w:p w14:paraId="4C7E34A0" w14:textId="77777777" w:rsidR="00B73551" w:rsidRPr="00B73551" w:rsidRDefault="009D7CC4" w:rsidP="00B73551">
      <w:pPr>
        <w:jc w:val="center"/>
        <w:rPr>
          <w:b/>
          <w:sz w:val="32"/>
        </w:rPr>
      </w:pPr>
      <w:r>
        <w:rPr>
          <w:b/>
          <w:sz w:val="32"/>
        </w:rPr>
        <w:t>CMPT 295</w:t>
      </w:r>
    </w:p>
    <w:p w14:paraId="20B5B9C4" w14:textId="77777777" w:rsidR="00B73551" w:rsidRDefault="00B73551"/>
    <w:p w14:paraId="76A44D4C" w14:textId="3C0852B0" w:rsidR="00CC185E" w:rsidRDefault="00B73551" w:rsidP="00B73551">
      <w:pPr>
        <w:jc w:val="center"/>
        <w:rPr>
          <w:b/>
        </w:rPr>
      </w:pPr>
      <w:r>
        <w:rPr>
          <w:b/>
        </w:rPr>
        <w:t>Assignment 1</w:t>
      </w:r>
      <w:r w:rsidR="00D646C8">
        <w:rPr>
          <w:b/>
        </w:rPr>
        <w:t>: Assembly x86-64 NASM</w:t>
      </w:r>
    </w:p>
    <w:p w14:paraId="18364630" w14:textId="7937798C" w:rsidR="00B73551" w:rsidRPr="00B73551" w:rsidRDefault="00CC185E" w:rsidP="00B73551">
      <w:pPr>
        <w:jc w:val="center"/>
        <w:rPr>
          <w:b/>
        </w:rPr>
      </w:pPr>
      <w:r>
        <w:rPr>
          <w:b/>
        </w:rPr>
        <w:t xml:space="preserve">Submitted: </w:t>
      </w:r>
      <w:r w:rsidR="00D646C8">
        <w:t>2/24/2016</w:t>
      </w:r>
    </w:p>
    <w:p w14:paraId="752F505D" w14:textId="77777777" w:rsidR="00B73551" w:rsidRDefault="00B73551"/>
    <w:p w14:paraId="332AF114" w14:textId="6E28A427" w:rsidR="00B73551" w:rsidRDefault="00D646C8" w:rsidP="00B73551">
      <w:pPr>
        <w:jc w:val="center"/>
      </w:pPr>
      <w:r>
        <w:t xml:space="preserve">1. </w:t>
      </w:r>
      <w:proofErr w:type="spellStart"/>
      <w:r>
        <w:t>Matin</w:t>
      </w:r>
      <w:proofErr w:type="spellEnd"/>
      <w:r>
        <w:t xml:space="preserve">, </w:t>
      </w:r>
      <w:proofErr w:type="spellStart"/>
      <w:r>
        <w:t>Mehrshad</w:t>
      </w:r>
      <w:proofErr w:type="spellEnd"/>
      <w:r>
        <w:t>, 301117102,</w:t>
      </w:r>
      <w:r w:rsidR="00B73551">
        <w:t xml:space="preserve"> </w:t>
      </w:r>
      <w:r>
        <w:t>mmatin@sfu.ca</w:t>
      </w:r>
    </w:p>
    <w:p w14:paraId="116F5852" w14:textId="04C75CBC" w:rsidR="00B73551" w:rsidRDefault="00B73551" w:rsidP="00B73551">
      <w:pPr>
        <w:jc w:val="center"/>
      </w:pPr>
    </w:p>
    <w:p w14:paraId="779C0346" w14:textId="77777777" w:rsidR="00B73551" w:rsidRDefault="00B73551" w:rsidP="00B73551">
      <w:pPr>
        <w:jc w:val="center"/>
      </w:pPr>
    </w:p>
    <w:p w14:paraId="37368B31" w14:textId="77777777" w:rsidR="00B73551" w:rsidRDefault="00B73551" w:rsidP="00B73551">
      <w:pPr>
        <w:jc w:val="center"/>
      </w:pPr>
    </w:p>
    <w:p w14:paraId="4286ACE5" w14:textId="77777777" w:rsidR="00B73551" w:rsidRDefault="00B73551"/>
    <w:p w14:paraId="43A39BB7" w14:textId="77777777" w:rsidR="00B73551" w:rsidRDefault="00B73551"/>
    <w:p w14:paraId="7699A31A" w14:textId="77777777" w:rsidR="00B73551" w:rsidRDefault="00B73551"/>
    <w:p w14:paraId="7F1324A9" w14:textId="77777777" w:rsidR="00B73551" w:rsidRDefault="00B73551">
      <w:pPr>
        <w:rPr>
          <w:b/>
        </w:rPr>
      </w:pPr>
      <w:r w:rsidRPr="00A70578">
        <w:rPr>
          <w:b/>
        </w:rPr>
        <w:t>TABLE OF CONTENTS</w:t>
      </w:r>
    </w:p>
    <w:p w14:paraId="1C72704B" w14:textId="77777777" w:rsidR="009D7CC4" w:rsidRPr="00A70578" w:rsidRDefault="009D7CC4">
      <w:pPr>
        <w:rPr>
          <w:b/>
        </w:rPr>
      </w:pPr>
    </w:p>
    <w:p w14:paraId="6D4A9B53" w14:textId="77777777" w:rsidR="00B06870" w:rsidRDefault="009D7CC4" w:rsidP="00B06870">
      <w:pPr>
        <w:pStyle w:val="ListParagraph"/>
        <w:numPr>
          <w:ilvl w:val="0"/>
          <w:numId w:val="1"/>
        </w:numPr>
      </w:pPr>
      <w:r>
        <w:t>D</w:t>
      </w:r>
      <w:r w:rsidR="00B73551">
        <w:t>ocumentation</w:t>
      </w:r>
      <w:r w:rsidR="00B06870">
        <w:t xml:space="preserve"> File Ind</w:t>
      </w:r>
      <w:r w:rsidR="00853FA5">
        <w:t>e</w:t>
      </w:r>
      <w:r w:rsidR="00B06870">
        <w:t>x</w:t>
      </w:r>
      <w:r>
        <w:t>:</w:t>
      </w:r>
      <w:r w:rsidR="00B73551">
        <w:t xml:space="preserve"> </w:t>
      </w:r>
      <w:r>
        <w:t xml:space="preserve">listing all supporting documentation </w:t>
      </w:r>
      <w:r w:rsidR="00B73551">
        <w:t>file</w:t>
      </w:r>
      <w:r>
        <w:t>s</w:t>
      </w:r>
      <w:r w:rsidR="00B06870">
        <w:t>, including:</w:t>
      </w:r>
    </w:p>
    <w:p w14:paraId="6235B430" w14:textId="77777777" w:rsidR="00B06870" w:rsidRDefault="00B06870" w:rsidP="00B06870">
      <w:pPr>
        <w:pStyle w:val="ListParagraph"/>
        <w:numPr>
          <w:ilvl w:val="1"/>
          <w:numId w:val="1"/>
        </w:numPr>
      </w:pPr>
      <w:r>
        <w:t>Work and answers to any questions asked in the assignment;</w:t>
      </w:r>
    </w:p>
    <w:p w14:paraId="414E8B26" w14:textId="77777777" w:rsidR="00B06870" w:rsidRDefault="00B06870" w:rsidP="00B06870">
      <w:pPr>
        <w:pStyle w:val="ListParagraph"/>
        <w:numPr>
          <w:ilvl w:val="1"/>
          <w:numId w:val="1"/>
        </w:numPr>
      </w:pPr>
      <w:r>
        <w:t>Any supporting word or other text files.</w:t>
      </w:r>
    </w:p>
    <w:p w14:paraId="7D3D185A" w14:textId="77777777" w:rsidR="00B73551" w:rsidRDefault="00B06870" w:rsidP="00B06870">
      <w:pPr>
        <w:pStyle w:val="ListParagraph"/>
        <w:numPr>
          <w:ilvl w:val="1"/>
          <w:numId w:val="1"/>
        </w:numPr>
      </w:pPr>
      <w:r>
        <w:t>Scanned pages (must be doubles spaced and readable by the marker</w:t>
      </w:r>
      <w:r w:rsidR="00B73551">
        <w:t>.</w:t>
      </w:r>
      <w:r w:rsidR="00B73551">
        <w:br/>
      </w:r>
    </w:p>
    <w:p w14:paraId="2BDC35F3" w14:textId="77777777" w:rsidR="009D7CC4" w:rsidRDefault="00B73551" w:rsidP="009D7CC4">
      <w:pPr>
        <w:pStyle w:val="ListParagraph"/>
        <w:numPr>
          <w:ilvl w:val="0"/>
          <w:numId w:val="1"/>
        </w:numPr>
      </w:pPr>
      <w:r>
        <w:t>Schematic File Index</w:t>
      </w:r>
      <w:r w:rsidR="00B06870">
        <w:t xml:space="preserve">: </w:t>
      </w:r>
      <w:r w:rsidR="009D7CC4">
        <w:t xml:space="preserve">listing any digital circuit </w:t>
      </w:r>
      <w:r w:rsidR="00B06870">
        <w:t>design screen shots if required</w:t>
      </w:r>
      <w:r w:rsidR="009D7CC4">
        <w:br/>
      </w:r>
      <w:r w:rsidR="009D7CC4">
        <w:tab/>
      </w:r>
      <w:bookmarkStart w:id="0" w:name="_GoBack"/>
      <w:bookmarkEnd w:id="0"/>
    </w:p>
    <w:p w14:paraId="3A0E6B7E" w14:textId="47EB06AA" w:rsidR="00B73551" w:rsidRDefault="00B06870" w:rsidP="009D7CC4">
      <w:pPr>
        <w:pStyle w:val="ListParagraph"/>
        <w:numPr>
          <w:ilvl w:val="0"/>
          <w:numId w:val="1"/>
        </w:numPr>
      </w:pPr>
      <w:r>
        <w:t xml:space="preserve">Source File Index: </w:t>
      </w:r>
      <w:r w:rsidR="002E16DA">
        <w:t>assign2.log, assign2.s</w:t>
      </w:r>
      <w:r w:rsidR="00B73551">
        <w:br/>
      </w:r>
    </w:p>
    <w:sectPr w:rsidR="00B73551" w:rsidSect="009D7CC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46ACF"/>
    <w:multiLevelType w:val="hybridMultilevel"/>
    <w:tmpl w:val="869C8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51"/>
    <w:rsid w:val="000F6AEF"/>
    <w:rsid w:val="002E16DA"/>
    <w:rsid w:val="00503919"/>
    <w:rsid w:val="00853FA5"/>
    <w:rsid w:val="00914F02"/>
    <w:rsid w:val="009D7CC4"/>
    <w:rsid w:val="00A6690B"/>
    <w:rsid w:val="00A70578"/>
    <w:rsid w:val="00B06870"/>
    <w:rsid w:val="00B73551"/>
    <w:rsid w:val="00CC185E"/>
    <w:rsid w:val="00D646C8"/>
    <w:rsid w:val="00E06E8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8D2C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5951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9A3CC7B6.dotm</Template>
  <TotalTime>25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Simon Fraser University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Mehrshad Matin</dc:creator>
  <cp:keywords/>
  <cp:lastModifiedBy>Mehrshad Matin</cp:lastModifiedBy>
  <cp:revision>4</cp:revision>
  <dcterms:created xsi:type="dcterms:W3CDTF">2016-01-04T18:52:00Z</dcterms:created>
  <dcterms:modified xsi:type="dcterms:W3CDTF">2016-02-25T06:40:00Z</dcterms:modified>
</cp:coreProperties>
</file>